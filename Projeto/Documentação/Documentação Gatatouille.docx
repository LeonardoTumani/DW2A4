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4E13" w14:textId="77777777" w:rsidR="00873283" w:rsidRPr="009E6C6E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E6C6E">
        <w:rPr>
          <w:rFonts w:ascii="Arial" w:hAnsi="Arial" w:cs="Arial"/>
          <w:sz w:val="28"/>
          <w:szCs w:val="28"/>
        </w:rPr>
        <w:t xml:space="preserve"> </w:t>
      </w:r>
    </w:p>
    <w:p w14:paraId="3947F5EF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8B2B329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A8FDD80" w14:textId="6C2B3573" w:rsidR="00873283" w:rsidRDefault="003C7C3D" w:rsidP="003970F8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LEONARDO TUMANI</w:t>
      </w:r>
    </w:p>
    <w:p w14:paraId="4C155385" w14:textId="1315C44C" w:rsidR="003C7C3D" w:rsidRPr="000726E7" w:rsidRDefault="003C7C3D" w:rsidP="003970F8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RUAN DE SOUZA</w:t>
      </w:r>
    </w:p>
    <w:p w14:paraId="1C31346B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B4BA33" w14:textId="49ED871E" w:rsidR="00873283" w:rsidRDefault="003C7C3D" w:rsidP="003970F8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PROJETO SEMESTRAL DW2A4</w:t>
      </w:r>
    </w:p>
    <w:p w14:paraId="053B7F57" w14:textId="67B5F10E" w:rsidR="003C7C3D" w:rsidRPr="000726E7" w:rsidRDefault="003C7C3D" w:rsidP="003970F8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Gatatouille</w:t>
      </w:r>
      <w:proofErr w:type="spellEnd"/>
    </w:p>
    <w:p w14:paraId="7E57FB6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53DC09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C2CFB70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B70467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C30C20D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591565F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AB58B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768AD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1BA3733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E45D1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52D93" w14:textId="77777777" w:rsidR="00873283" w:rsidRPr="000726E7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424CF9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98FCDF0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CDC562A" w14:textId="35C06AD6" w:rsidR="00873283" w:rsidRPr="000726E7" w:rsidRDefault="003C7C3D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  <w:r w:rsidR="00873283" w:rsidRPr="000726E7">
        <w:rPr>
          <w:rFonts w:ascii="Arial" w:hAnsi="Arial" w:cs="Arial"/>
          <w:sz w:val="28"/>
          <w:szCs w:val="28"/>
        </w:rPr>
        <w:t xml:space="preserve"> - SP</w:t>
      </w:r>
    </w:p>
    <w:p w14:paraId="3BE26B44" w14:textId="27A4E97A" w:rsidR="00873283" w:rsidRPr="000726E7" w:rsidRDefault="003C7C3D" w:rsidP="00D4467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7839D9A7" w14:textId="77777777" w:rsidR="00873283" w:rsidRPr="000726E7" w:rsidRDefault="00873283" w:rsidP="001D45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  <w:sectPr w:rsidR="00873283" w:rsidRPr="000726E7" w:rsidSect="009239E7">
          <w:headerReference w:type="default" r:id="rId8"/>
          <w:footerReference w:type="default" r:id="rId9"/>
          <w:type w:val="continuous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</w:p>
    <w:p w14:paraId="5E5FE695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B922172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2DD81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1DD958" w14:textId="101A06C8" w:rsidR="00873283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427B812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E4383C5" w14:textId="35E5F695" w:rsidR="00503852" w:rsidRDefault="003C7C3D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LEONARDO TUMANI</w:t>
      </w:r>
    </w:p>
    <w:p w14:paraId="4EF0BC00" w14:textId="68D61F02" w:rsidR="003C7C3D" w:rsidRPr="000726E7" w:rsidRDefault="003C7C3D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RUAN DE SOUZA</w:t>
      </w:r>
    </w:p>
    <w:p w14:paraId="72CD5FBB" w14:textId="385F621B" w:rsidR="00873283" w:rsidRPr="000726E7" w:rsidRDefault="00873283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4BDE76EE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DA0E50F" w14:textId="08DB4108" w:rsidR="00503852" w:rsidRDefault="003C7C3D" w:rsidP="00503852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TRABALHO SEMESTRAL DW2A4</w:t>
      </w:r>
    </w:p>
    <w:p w14:paraId="4FAEAC73" w14:textId="45DB1F0A" w:rsidR="003C7C3D" w:rsidRPr="000726E7" w:rsidRDefault="003C7C3D" w:rsidP="00503852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Gatatouille</w:t>
      </w:r>
      <w:proofErr w:type="spellEnd"/>
    </w:p>
    <w:p w14:paraId="308554D0" w14:textId="1314522B" w:rsidR="00873283" w:rsidRPr="000726E7" w:rsidRDefault="00873283" w:rsidP="003970F8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</w:p>
    <w:p w14:paraId="06138CED" w14:textId="77777777" w:rsidR="00873283" w:rsidRPr="000726E7" w:rsidRDefault="00873283" w:rsidP="00481B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122003" w14:textId="46F6B7E3" w:rsidR="00873283" w:rsidRPr="00503852" w:rsidRDefault="00503852" w:rsidP="003970F8">
      <w:pPr>
        <w:framePr w:w="5838" w:h="2353" w:hRule="exact" w:hSpace="180" w:wrap="around" w:vAnchor="text" w:hAnchor="page" w:x="4942" w:y="28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 w:rsidRPr="00503852">
        <w:rPr>
          <w:rFonts w:ascii="Arial" w:hAnsi="Arial" w:cs="Arial"/>
          <w:sz w:val="28"/>
          <w:szCs w:val="24"/>
        </w:rPr>
        <w:t xml:space="preserve">Trabalho </w:t>
      </w:r>
      <w:r w:rsidR="003C7C3D">
        <w:rPr>
          <w:rFonts w:ascii="Arial" w:hAnsi="Arial" w:cs="Arial"/>
          <w:sz w:val="28"/>
          <w:szCs w:val="24"/>
        </w:rPr>
        <w:t>semestral</w:t>
      </w:r>
      <w:r w:rsidRPr="00503852">
        <w:rPr>
          <w:rFonts w:ascii="Arial" w:hAnsi="Arial" w:cs="Arial"/>
          <w:sz w:val="28"/>
          <w:szCs w:val="24"/>
        </w:rPr>
        <w:t xml:space="preserve"> apresentado como requisito parcial para a </w:t>
      </w:r>
      <w:r w:rsidR="003C7C3D">
        <w:rPr>
          <w:rFonts w:ascii="Arial" w:hAnsi="Arial" w:cs="Arial"/>
          <w:sz w:val="28"/>
          <w:szCs w:val="24"/>
        </w:rPr>
        <w:t>aprovação na disciplina de Desenvolvimento Web II</w:t>
      </w:r>
      <w:r w:rsidRPr="00503852">
        <w:rPr>
          <w:rFonts w:ascii="Arial" w:hAnsi="Arial" w:cs="Arial"/>
          <w:sz w:val="28"/>
          <w:szCs w:val="24"/>
        </w:rPr>
        <w:t xml:space="preserve"> </w:t>
      </w:r>
      <w:r w:rsidR="003C7C3D">
        <w:rPr>
          <w:rFonts w:ascii="Arial" w:hAnsi="Arial" w:cs="Arial"/>
          <w:sz w:val="28"/>
          <w:szCs w:val="24"/>
        </w:rPr>
        <w:t>do curso de Tecnologia em Análise e Desenvolvimento de Sistemas pelo Instituto Federal de Educação, Ciência e Tecnologia de São Paulo – Campus São Paulo.</w:t>
      </w:r>
    </w:p>
    <w:p w14:paraId="4D62EA9B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F1C24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7772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2215F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B16A91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51FB3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046B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451E50" w14:textId="77777777" w:rsidR="00873283" w:rsidRPr="000726E7" w:rsidRDefault="00873283" w:rsidP="003275C7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726E7">
        <w:rPr>
          <w:rFonts w:ascii="Arial" w:hAnsi="Arial" w:cs="Arial"/>
          <w:sz w:val="28"/>
          <w:szCs w:val="28"/>
        </w:rPr>
        <w:t>Orientador:</w:t>
      </w:r>
      <w:r w:rsidRPr="000726E7"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0" w:name="Texto7"/>
      <w:r w:rsidRPr="000726E7">
        <w:rPr>
          <w:rFonts w:ascii="Arial" w:hAnsi="Arial" w:cs="Arial"/>
          <w:spacing w:val="-14"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4"/>
          <w:sz w:val="28"/>
          <w:szCs w:val="28"/>
        </w:rPr>
      </w:r>
      <w:r w:rsidRPr="000726E7">
        <w:rPr>
          <w:rFonts w:ascii="Arial" w:hAnsi="Arial" w:cs="Arial"/>
          <w:spacing w:val="-14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4"/>
          <w:sz w:val="28"/>
          <w:szCs w:val="28"/>
        </w:rPr>
        <w:fldChar w:fldCharType="end"/>
      </w:r>
      <w:bookmarkEnd w:id="0"/>
    </w:p>
    <w:p w14:paraId="4EA8C272" w14:textId="77777777" w:rsidR="00873283" w:rsidRDefault="00873283" w:rsidP="003970F8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bookmarkStart w:id="1" w:name="Texto8"/>
      <w:r w:rsidRPr="000726E7">
        <w:rPr>
          <w:rFonts w:ascii="Arial" w:hAnsi="Arial" w:cs="Arial"/>
          <w:spacing w:val="-18"/>
          <w:sz w:val="28"/>
          <w:szCs w:val="28"/>
        </w:rPr>
        <w:fldChar w:fldCharType="begin">
          <w:ffData>
            <w:name w:val="Texto8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8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8"/>
          <w:sz w:val="28"/>
          <w:szCs w:val="28"/>
        </w:rPr>
      </w:r>
      <w:r w:rsidRPr="000726E7">
        <w:rPr>
          <w:rFonts w:ascii="Arial" w:hAnsi="Arial" w:cs="Arial"/>
          <w:spacing w:val="-18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8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8"/>
          <w:sz w:val="28"/>
          <w:szCs w:val="28"/>
        </w:rPr>
        <w:fldChar w:fldCharType="end"/>
      </w:r>
      <w:bookmarkEnd w:id="1"/>
    </w:p>
    <w:p w14:paraId="6C70F33C" w14:textId="2D613915" w:rsidR="009A1CBD" w:rsidRPr="003C7C3D" w:rsidRDefault="00873283" w:rsidP="003C7C3D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r w:rsidR="00503852" w:rsidRPr="00503852">
        <w:rPr>
          <w:rFonts w:ascii="Arial" w:hAnsi="Arial" w:cs="Arial"/>
          <w:spacing w:val="-18"/>
          <w:sz w:val="28"/>
          <w:szCs w:val="28"/>
        </w:rPr>
        <w:t xml:space="preserve">Prof. </w:t>
      </w:r>
      <w:r w:rsidR="003C7C3D">
        <w:rPr>
          <w:rFonts w:ascii="Arial" w:hAnsi="Arial" w:cs="Arial"/>
          <w:spacing w:val="-18"/>
          <w:sz w:val="28"/>
          <w:szCs w:val="28"/>
        </w:rPr>
        <w:t xml:space="preserve">Frank Shizuo </w:t>
      </w:r>
      <w:proofErr w:type="spellStart"/>
      <w:r w:rsidR="003C7C3D">
        <w:rPr>
          <w:rFonts w:ascii="Arial" w:hAnsi="Arial" w:cs="Arial"/>
          <w:spacing w:val="-18"/>
          <w:sz w:val="28"/>
          <w:szCs w:val="28"/>
        </w:rPr>
        <w:t>Narimatsu</w:t>
      </w:r>
      <w:proofErr w:type="spellEnd"/>
    </w:p>
    <w:p w14:paraId="232B7D61" w14:textId="1A377FE3" w:rsidR="00503852" w:rsidRPr="00503852" w:rsidRDefault="00503852" w:rsidP="009239E7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z w:val="28"/>
          <w:szCs w:val="28"/>
        </w:rPr>
      </w:pPr>
    </w:p>
    <w:p w14:paraId="7F7B052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81931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5B9B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391A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88A05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B39213" w14:textId="70D50E90" w:rsidR="00873283" w:rsidRDefault="003C7C3D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  <w:r w:rsidR="00873283" w:rsidRPr="000726E7">
        <w:rPr>
          <w:rFonts w:ascii="Arial" w:hAnsi="Arial" w:cs="Arial"/>
          <w:sz w:val="28"/>
          <w:szCs w:val="28"/>
        </w:rPr>
        <w:t xml:space="preserve"> </w:t>
      </w:r>
      <w:r w:rsidR="00873283">
        <w:rPr>
          <w:rFonts w:ascii="Arial" w:hAnsi="Arial" w:cs="Arial"/>
          <w:sz w:val="28"/>
          <w:szCs w:val="28"/>
        </w:rPr>
        <w:t>-</w:t>
      </w:r>
      <w:r w:rsidR="00873283" w:rsidRPr="000726E7">
        <w:rPr>
          <w:rFonts w:ascii="Arial" w:hAnsi="Arial" w:cs="Arial"/>
          <w:sz w:val="28"/>
          <w:szCs w:val="28"/>
        </w:rPr>
        <w:t xml:space="preserve"> SP</w:t>
      </w:r>
      <w:bookmarkStart w:id="2" w:name="Texto9"/>
    </w:p>
    <w:bookmarkEnd w:id="2"/>
    <w:p w14:paraId="620815EB" w14:textId="62ECF29B" w:rsidR="00873283" w:rsidRPr="002F7490" w:rsidRDefault="003C7C3D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0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  <w:r w:rsidR="002F7490">
        <w:rPr>
          <w:rFonts w:ascii="Arial" w:hAnsi="Arial" w:cs="Arial"/>
          <w:sz w:val="30"/>
          <w:szCs w:val="28"/>
        </w:rPr>
        <w:br w:type="page"/>
      </w:r>
    </w:p>
    <w:p w14:paraId="03A7D257" w14:textId="51A26BCA" w:rsidR="00873283" w:rsidRPr="00D30867" w:rsidRDefault="00873283" w:rsidP="00D30867">
      <w:pPr>
        <w:spacing w:after="0" w:line="24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lastRenderedPageBreak/>
        <w:t>sumário</w:t>
      </w:r>
    </w:p>
    <w:sdt>
      <w:sdtPr>
        <w:id w:val="197601994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  <w:lang w:eastAsia="pt-BR"/>
        </w:rPr>
      </w:sdtEndPr>
      <w:sdtContent>
        <w:p w14:paraId="4097DEB3" w14:textId="3C3D95F7" w:rsidR="00D30867" w:rsidRDefault="00D30867">
          <w:pPr>
            <w:pStyle w:val="CabealhodoSumrio"/>
          </w:pPr>
        </w:p>
        <w:p w14:paraId="726FA344" w14:textId="30BDAE90" w:rsidR="00D30867" w:rsidRDefault="00D3086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02607" w:history="1">
            <w:r w:rsidRPr="00BB6947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3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62D0" w14:textId="6F1E9490" w:rsidR="00D30867" w:rsidRDefault="00D30867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51002608" w:history="1">
            <w:r w:rsidRPr="00BB6947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3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89D2" w14:textId="528D8423" w:rsidR="00D30867" w:rsidRDefault="00D30867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51002609" w:history="1">
            <w:r w:rsidRPr="00BB6947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3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2956" w14:textId="683467FE" w:rsidR="00D30867" w:rsidRDefault="00D3086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51002610" w:history="1">
            <w:r w:rsidRPr="00BB6947">
              <w:rPr>
                <w:rStyle w:val="Hyperlink"/>
                <w:rFonts w:ascii="Arial" w:hAnsi="Arial" w:cs="Arial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3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9F3B" w14:textId="66ACBD7F" w:rsidR="00D30867" w:rsidRDefault="00D3086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51002611" w:history="1">
            <w:r w:rsidRPr="00BB6947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MAPA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3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9637" w14:textId="5CCBC2A9" w:rsidR="00D30867" w:rsidRDefault="00D3086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51002612" w:history="1">
            <w:r w:rsidRPr="00BB6947">
              <w:rPr>
                <w:rStyle w:val="Hyperlink"/>
                <w:rFonts w:ascii="Arial" w:hAnsi="Arial" w:cs="Arial"/>
                <w:b/>
                <w:bCs/>
                <w:caps/>
                <w:noProof/>
              </w:rPr>
              <w:t>CONCLUSÃ</w:t>
            </w:r>
            <w:r w:rsidRPr="00BB6947">
              <w:rPr>
                <w:rStyle w:val="Hyperlink"/>
                <w:rFonts w:ascii="Arial" w:hAnsi="Arial" w:cs="Arial"/>
                <w:b/>
                <w:bCs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3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F116" w14:textId="7B3C9883" w:rsidR="00873283" w:rsidRPr="00D30867" w:rsidRDefault="00D30867" w:rsidP="00D30867">
          <w:pPr>
            <w:sectPr w:rsidR="00873283" w:rsidRPr="00D30867" w:rsidSect="006F0903">
              <w:headerReference w:type="default" r:id="rId10"/>
              <w:pgSz w:w="11920" w:h="16840"/>
              <w:pgMar w:top="1701" w:right="1147" w:bottom="1134" w:left="1701" w:header="720" w:footer="720" w:gutter="0"/>
              <w:cols w:space="720" w:equalWidth="0">
                <w:col w:w="9072"/>
              </w:cols>
              <w:noEndnote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18ADBF8" w14:textId="304F705E" w:rsidR="00873283" w:rsidRPr="00D30867" w:rsidRDefault="00B5113B" w:rsidP="00D30867">
      <w:pPr>
        <w:pStyle w:val="Ttulo1"/>
        <w:rPr>
          <w:rFonts w:ascii="Arial" w:hAnsi="Arial" w:cs="Arial"/>
          <w:b/>
          <w:bCs/>
          <w:caps/>
          <w:color w:val="auto"/>
          <w:sz w:val="24"/>
          <w:szCs w:val="24"/>
        </w:rPr>
      </w:pPr>
      <w:bookmarkStart w:id="3" w:name="_Toc151002607"/>
      <w:r w:rsidRPr="00D30867">
        <w:rPr>
          <w:rFonts w:ascii="Arial" w:hAnsi="Arial" w:cs="Arial"/>
          <w:b/>
          <w:bCs/>
          <w:caps/>
          <w:color w:val="auto"/>
          <w:sz w:val="24"/>
          <w:szCs w:val="24"/>
        </w:rPr>
        <w:lastRenderedPageBreak/>
        <w:t>introdução</w:t>
      </w:r>
      <w:bookmarkEnd w:id="3"/>
    </w:p>
    <w:p w14:paraId="01BED047" w14:textId="75A96591" w:rsidR="00B5113B" w:rsidRPr="00B5113B" w:rsidRDefault="00B5113B" w:rsidP="00B5113B">
      <w:pPr>
        <w:pStyle w:val="NormalWeb"/>
        <w:ind w:firstLine="720"/>
        <w:jc w:val="both"/>
        <w:rPr>
          <w:rFonts w:ascii="Arial" w:hAnsi="Arial" w:cs="Arial"/>
        </w:rPr>
      </w:pPr>
      <w:r w:rsidRPr="00B5113B">
        <w:rPr>
          <w:rFonts w:ascii="Arial" w:hAnsi="Arial" w:cs="Arial"/>
        </w:rPr>
        <w:t>Este documento apresenta uma abordagem abrangente e estruturada para o desenvolvimento de um sistema de pedidos online destinado a um restaurante. Ao longo das seções a seguir, serão detalhados os requisitos fundamentais do projeto, o diagrama UML que modela a arquitetura do sistema</w:t>
      </w:r>
      <w:r w:rsidR="00DA194F">
        <w:rPr>
          <w:rFonts w:ascii="Arial" w:hAnsi="Arial" w:cs="Arial"/>
        </w:rPr>
        <w:t xml:space="preserve"> e</w:t>
      </w:r>
      <w:r w:rsidRPr="00B5113B">
        <w:rPr>
          <w:rFonts w:ascii="Arial" w:hAnsi="Arial" w:cs="Arial"/>
        </w:rPr>
        <w:t xml:space="preserve"> o mapa do site para proporcionar uma navegação intuitiva aos usuários</w:t>
      </w:r>
      <w:r w:rsidR="00DA194F">
        <w:rPr>
          <w:rFonts w:ascii="Arial" w:hAnsi="Arial" w:cs="Arial"/>
        </w:rPr>
        <w:t>.</w:t>
      </w:r>
    </w:p>
    <w:p w14:paraId="1048F4FC" w14:textId="02AB1756" w:rsidR="00B5113B" w:rsidRPr="00B5113B" w:rsidRDefault="00B5113B" w:rsidP="00B5113B">
      <w:pPr>
        <w:pStyle w:val="NormalWeb"/>
        <w:ind w:firstLine="720"/>
        <w:jc w:val="both"/>
        <w:rPr>
          <w:rFonts w:ascii="Arial" w:hAnsi="Arial" w:cs="Arial"/>
        </w:rPr>
      </w:pPr>
      <w:r w:rsidRPr="00B5113B">
        <w:rPr>
          <w:rFonts w:ascii="Arial" w:hAnsi="Arial" w:cs="Arial"/>
          <w:b/>
          <w:bCs/>
        </w:rPr>
        <w:t>Requisitos do Projeto:</w:t>
      </w:r>
      <w:r w:rsidRPr="00B5113B">
        <w:rPr>
          <w:rFonts w:ascii="Arial" w:hAnsi="Arial" w:cs="Arial"/>
        </w:rPr>
        <w:t xml:space="preserve"> Os requisitos do projeto abrangem as funcionalidades e características essenciais que o sistema deve oferecer. Serão detalhadas as necessidades específicas do restaurante e dos usuários finais, garantindo a entrega de um produto final alinhado com as expectativas e demandas do cliente.</w:t>
      </w:r>
    </w:p>
    <w:p w14:paraId="59EB1C13" w14:textId="15175094" w:rsidR="00B5113B" w:rsidRPr="00B5113B" w:rsidRDefault="00B5113B" w:rsidP="00B5113B">
      <w:pPr>
        <w:pStyle w:val="NormalWeb"/>
        <w:ind w:firstLine="720"/>
        <w:jc w:val="both"/>
        <w:rPr>
          <w:rFonts w:ascii="Arial" w:hAnsi="Arial" w:cs="Arial"/>
        </w:rPr>
      </w:pPr>
      <w:r w:rsidRPr="00B5113B">
        <w:rPr>
          <w:rFonts w:ascii="Arial" w:hAnsi="Arial" w:cs="Arial"/>
          <w:b/>
          <w:bCs/>
        </w:rPr>
        <w:t>Diagrama:</w:t>
      </w:r>
      <w:r w:rsidRPr="00B5113B">
        <w:rPr>
          <w:rFonts w:ascii="Arial" w:hAnsi="Arial" w:cs="Arial"/>
        </w:rPr>
        <w:t xml:space="preserve"> O diagrama UML desempenham um papel crucial na visualização e compreensão da arquitetura do sistema.</w:t>
      </w:r>
    </w:p>
    <w:p w14:paraId="5526755A" w14:textId="63EE9ED3" w:rsidR="00B5113B" w:rsidRPr="00B5113B" w:rsidRDefault="00B5113B" w:rsidP="00B5113B">
      <w:pPr>
        <w:pStyle w:val="NormalWeb"/>
        <w:ind w:firstLine="720"/>
        <w:jc w:val="both"/>
        <w:rPr>
          <w:rFonts w:ascii="Arial" w:hAnsi="Arial" w:cs="Arial"/>
        </w:rPr>
      </w:pPr>
      <w:r w:rsidRPr="00B5113B">
        <w:rPr>
          <w:rFonts w:ascii="Arial" w:hAnsi="Arial" w:cs="Arial"/>
          <w:b/>
          <w:bCs/>
        </w:rPr>
        <w:t>Mapa do Site:</w:t>
      </w:r>
      <w:r w:rsidRPr="00B5113B">
        <w:rPr>
          <w:rFonts w:ascii="Arial" w:hAnsi="Arial" w:cs="Arial"/>
        </w:rPr>
        <w:t xml:space="preserve"> Um mapa do site será apresentado para oferecer uma visão clara da estrutura de navegação do sistema. Esse elemento é crucial para garantir uma experiência do usuário intuitiva e eficiente, permitindo aos clientes realizar pedidos de forma rápida e descomplicada.</w:t>
      </w:r>
    </w:p>
    <w:p w14:paraId="6634BE02" w14:textId="33F1BEF7" w:rsidR="006211B7" w:rsidRDefault="00B5113B" w:rsidP="00B5113B">
      <w:pPr>
        <w:pStyle w:val="NormalWeb"/>
        <w:ind w:firstLine="720"/>
        <w:jc w:val="both"/>
        <w:rPr>
          <w:rFonts w:ascii="Arial" w:hAnsi="Arial" w:cs="Arial"/>
        </w:rPr>
      </w:pPr>
      <w:r w:rsidRPr="00B5113B">
        <w:rPr>
          <w:rFonts w:ascii="Arial" w:hAnsi="Arial" w:cs="Arial"/>
        </w:rPr>
        <w:t>Este documento visa fornecer uma visão abrangente do processo de desenvolvimento, desde os requisitos iniciais até a implementação prática do sistema de pedidos online para o restaurante, proporcionando uma base sólida para o sucesso do projeto.</w:t>
      </w:r>
    </w:p>
    <w:p w14:paraId="5C37D329" w14:textId="77777777" w:rsidR="006211B7" w:rsidRDefault="006211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10FA857F" w14:textId="146DCB53" w:rsidR="006211B7" w:rsidRPr="006211B7" w:rsidRDefault="006211B7" w:rsidP="00D30867">
      <w:pPr>
        <w:pStyle w:val="NormalWeb"/>
        <w:outlineLvl w:val="1"/>
        <w:rPr>
          <w:rFonts w:ascii="Arial" w:hAnsi="Arial" w:cs="Arial"/>
        </w:rPr>
      </w:pPr>
      <w:bookmarkStart w:id="4" w:name="_Toc151002608"/>
      <w:r w:rsidRPr="006211B7">
        <w:rPr>
          <w:rStyle w:val="Forte"/>
          <w:rFonts w:ascii="Arial" w:hAnsi="Arial" w:cs="Arial"/>
        </w:rPr>
        <w:lastRenderedPageBreak/>
        <w:t>REQUISITOS FUNCIONAIS</w:t>
      </w:r>
      <w:bookmarkEnd w:id="4"/>
    </w:p>
    <w:p w14:paraId="791FF9E5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1. Requisitos Gerais:</w:t>
      </w:r>
      <w:r w:rsidRPr="006211B7">
        <w:rPr>
          <w:rFonts w:ascii="Arial" w:hAnsi="Arial" w:cs="Arial"/>
        </w:rPr>
        <w:t xml:space="preserve"> </w:t>
      </w:r>
    </w:p>
    <w:p w14:paraId="7E8C73A3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 xml:space="preserve">a. O sistema deve ser acessível a partir de navegadores web padrão, garantindo uma experiência amigável e responsiva para usuários de dispositivos diversos. </w:t>
      </w:r>
    </w:p>
    <w:p w14:paraId="75E01646" w14:textId="5AC2CF02" w:rsidR="006211B7" w:rsidRP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>b. Deve haver uma página inicial informativa que explique as funcionalidades e redirecione o usuário para as três outras abas principais do site.</w:t>
      </w:r>
    </w:p>
    <w:p w14:paraId="600DDED2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2. Aba de Cardápio:</w:t>
      </w:r>
      <w:r w:rsidRPr="006211B7">
        <w:rPr>
          <w:rFonts w:ascii="Arial" w:hAnsi="Arial" w:cs="Arial"/>
        </w:rPr>
        <w:t xml:space="preserve"> </w:t>
      </w:r>
    </w:p>
    <w:p w14:paraId="5AC73D23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 xml:space="preserve">a. Mostrar uma lista detalhada de pratos disponíveis para encomenda, incluindo descrições e preços. </w:t>
      </w:r>
    </w:p>
    <w:p w14:paraId="0565CC1A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 xml:space="preserve">b. Permitir que o usuário adicione itens ao seu pedido, remova itens e visualize um resumo do pedido em andamento. </w:t>
      </w:r>
    </w:p>
    <w:p w14:paraId="30C38406" w14:textId="288159FB" w:rsidR="006211B7" w:rsidRP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>c. Possibilitar o envio do pedido concluído, registrando as escolhas do usuário e fornecendo um número de confirmação.</w:t>
      </w:r>
    </w:p>
    <w:p w14:paraId="7F229579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3. Aba de Unidades:</w:t>
      </w:r>
      <w:r w:rsidRPr="006211B7">
        <w:rPr>
          <w:rFonts w:ascii="Arial" w:hAnsi="Arial" w:cs="Arial"/>
        </w:rPr>
        <w:t xml:space="preserve"> </w:t>
      </w:r>
    </w:p>
    <w:p w14:paraId="57ACB91D" w14:textId="2D53B3B9" w:rsidR="006211B7" w:rsidRP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>a. Apresentar informações sobre as unidades do restaurante, como países, endereço e número.</w:t>
      </w:r>
    </w:p>
    <w:p w14:paraId="17E7210B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4. Aba de História do Restaurante:</w:t>
      </w:r>
      <w:r w:rsidRPr="006211B7">
        <w:rPr>
          <w:rFonts w:ascii="Arial" w:hAnsi="Arial" w:cs="Arial"/>
        </w:rPr>
        <w:t xml:space="preserve"> </w:t>
      </w:r>
    </w:p>
    <w:p w14:paraId="1904DEC0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 xml:space="preserve">a. Contar a história do restaurante de forma envolvente, incluindo sua origem, valores, e momentos marcantes. </w:t>
      </w:r>
    </w:p>
    <w:p w14:paraId="18466CB2" w14:textId="18EB616A" w:rsidR="006211B7" w:rsidRP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>b. Incorporar imagens e elementos visuais que destaquem a atmosfera e personalidade única do estabelecimento.</w:t>
      </w:r>
    </w:p>
    <w:p w14:paraId="01953192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5. Aba de Cadastro de Usuário:</w:t>
      </w:r>
      <w:r w:rsidRPr="006211B7">
        <w:rPr>
          <w:rFonts w:ascii="Arial" w:hAnsi="Arial" w:cs="Arial"/>
        </w:rPr>
        <w:t xml:space="preserve"> </w:t>
      </w:r>
    </w:p>
    <w:p w14:paraId="0C51C71C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 xml:space="preserve">a. Permitir que os usuários cadastrem suas informações pessoais, incluindo nome, endereço e número de telefone. </w:t>
      </w:r>
    </w:p>
    <w:p w14:paraId="60C4B65D" w14:textId="38503FDC" w:rsidR="006211B7" w:rsidRP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>b. Armazenar as informações cadastradas para facilitar pedidos futuros.</w:t>
      </w:r>
    </w:p>
    <w:p w14:paraId="3C654504" w14:textId="77777777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6. Funcionalidades Gerais:</w:t>
      </w:r>
      <w:r w:rsidRPr="006211B7">
        <w:rPr>
          <w:rFonts w:ascii="Arial" w:hAnsi="Arial" w:cs="Arial"/>
        </w:rPr>
        <w:t xml:space="preserve"> </w:t>
      </w:r>
    </w:p>
    <w:p w14:paraId="7594F57C" w14:textId="79AEA7B8" w:rsidR="006211B7" w:rsidRDefault="006211B7" w:rsidP="006211B7">
      <w:pPr>
        <w:pStyle w:val="NormalWeb"/>
        <w:rPr>
          <w:rFonts w:ascii="Arial" w:hAnsi="Arial" w:cs="Arial"/>
        </w:rPr>
      </w:pPr>
      <w:r w:rsidRPr="006211B7">
        <w:rPr>
          <w:rFonts w:ascii="Arial" w:hAnsi="Arial" w:cs="Arial"/>
        </w:rPr>
        <w:t>a. Designar uma barra de navegação consistente em todas as páginas para facilitar a movimentação do usuário entre as abas.</w:t>
      </w:r>
    </w:p>
    <w:p w14:paraId="46884289" w14:textId="77777777" w:rsidR="006211B7" w:rsidRPr="006211B7" w:rsidRDefault="006211B7" w:rsidP="006211B7">
      <w:pPr>
        <w:pStyle w:val="NormalWeb"/>
        <w:rPr>
          <w:rFonts w:ascii="Arial" w:hAnsi="Arial" w:cs="Arial"/>
        </w:rPr>
      </w:pPr>
    </w:p>
    <w:p w14:paraId="3DAB7F3A" w14:textId="77FA1D12" w:rsidR="006211B7" w:rsidRPr="006211B7" w:rsidRDefault="006211B7" w:rsidP="00D30867">
      <w:pPr>
        <w:pStyle w:val="NormalWeb"/>
        <w:jc w:val="both"/>
        <w:outlineLvl w:val="1"/>
        <w:rPr>
          <w:rFonts w:ascii="Arial" w:hAnsi="Arial" w:cs="Arial"/>
        </w:rPr>
      </w:pPr>
      <w:bookmarkStart w:id="5" w:name="_Toc151002609"/>
      <w:r w:rsidRPr="006211B7">
        <w:rPr>
          <w:rStyle w:val="Forte"/>
          <w:rFonts w:ascii="Arial" w:hAnsi="Arial" w:cs="Arial"/>
        </w:rPr>
        <w:lastRenderedPageBreak/>
        <w:t xml:space="preserve">REQUISITOS </w:t>
      </w:r>
      <w:r>
        <w:rPr>
          <w:rStyle w:val="Forte"/>
          <w:rFonts w:ascii="Arial" w:hAnsi="Arial" w:cs="Arial"/>
        </w:rPr>
        <w:t xml:space="preserve">NÃO </w:t>
      </w:r>
      <w:r w:rsidRPr="006211B7">
        <w:rPr>
          <w:rStyle w:val="Forte"/>
          <w:rFonts w:ascii="Arial" w:hAnsi="Arial" w:cs="Arial"/>
        </w:rPr>
        <w:t>FUNCIONAIS</w:t>
      </w:r>
      <w:bookmarkEnd w:id="5"/>
    </w:p>
    <w:p w14:paraId="23463700" w14:textId="77777777" w:rsid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1. Requisitos Gerais:</w:t>
      </w:r>
      <w:r w:rsidRPr="006211B7">
        <w:rPr>
          <w:rFonts w:ascii="Arial" w:hAnsi="Arial" w:cs="Arial"/>
        </w:rPr>
        <w:t xml:space="preserve"> </w:t>
      </w:r>
    </w:p>
    <w:p w14:paraId="38020F59" w14:textId="746D619A" w:rsidR="006211B7" w:rsidRP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Fonts w:ascii="Arial" w:hAnsi="Arial" w:cs="Arial"/>
        </w:rPr>
        <w:t>a. Garantir uma experiência responsiva para usuários de diversos dispositivos, assegurando a compatibilidade com navegadores web padrão.</w:t>
      </w:r>
    </w:p>
    <w:p w14:paraId="6554B59C" w14:textId="77777777" w:rsid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2. Aba de Cardápio:</w:t>
      </w:r>
      <w:r w:rsidRPr="006211B7">
        <w:rPr>
          <w:rFonts w:ascii="Arial" w:hAnsi="Arial" w:cs="Arial"/>
        </w:rPr>
        <w:t xml:space="preserve"> </w:t>
      </w:r>
    </w:p>
    <w:p w14:paraId="7C75DD58" w14:textId="77777777" w:rsid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Fonts w:ascii="Arial" w:hAnsi="Arial" w:cs="Arial"/>
        </w:rPr>
        <w:t xml:space="preserve">a. Assegurar que a visualização da lista de pratos seja clara e amigável, otimizando a experiência do usuário. </w:t>
      </w:r>
    </w:p>
    <w:p w14:paraId="4213972F" w14:textId="7DC7FE5B" w:rsidR="006211B7" w:rsidRP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Fonts w:ascii="Arial" w:hAnsi="Arial" w:cs="Arial"/>
        </w:rPr>
        <w:t>b. Garantir a eficiência do processo de adição, remoção e visualização do resumo do pedido, mesmo em condições de tráfego intenso.</w:t>
      </w:r>
    </w:p>
    <w:p w14:paraId="75E064F0" w14:textId="77777777" w:rsid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3. Aba de Unidades:</w:t>
      </w:r>
      <w:r w:rsidRPr="006211B7">
        <w:rPr>
          <w:rFonts w:ascii="Arial" w:hAnsi="Arial" w:cs="Arial"/>
        </w:rPr>
        <w:t xml:space="preserve"> </w:t>
      </w:r>
    </w:p>
    <w:p w14:paraId="049BB55A" w14:textId="50B97593" w:rsidR="006211B7" w:rsidRP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Fonts w:ascii="Arial" w:hAnsi="Arial" w:cs="Arial"/>
        </w:rPr>
        <w:t>a. Garantir a apresentação clara e organizada das informações sobre as unidades do restaurante.</w:t>
      </w:r>
    </w:p>
    <w:p w14:paraId="0FB259C5" w14:textId="77777777" w:rsid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Style w:val="Forte"/>
          <w:rFonts w:ascii="Arial" w:hAnsi="Arial" w:cs="Arial"/>
        </w:rPr>
        <w:t>4. Aba de História do Restaurante:</w:t>
      </w:r>
      <w:r w:rsidRPr="006211B7">
        <w:rPr>
          <w:rFonts w:ascii="Arial" w:hAnsi="Arial" w:cs="Arial"/>
        </w:rPr>
        <w:t xml:space="preserve"> </w:t>
      </w:r>
    </w:p>
    <w:p w14:paraId="6488F7EA" w14:textId="3C8D318A" w:rsidR="006211B7" w:rsidRPr="006211B7" w:rsidRDefault="006211B7" w:rsidP="004906C6">
      <w:pPr>
        <w:pStyle w:val="NormalWeb"/>
        <w:jc w:val="both"/>
        <w:rPr>
          <w:rFonts w:ascii="Arial" w:hAnsi="Arial" w:cs="Arial"/>
        </w:rPr>
      </w:pPr>
      <w:r w:rsidRPr="006211B7">
        <w:rPr>
          <w:rFonts w:ascii="Arial" w:hAnsi="Arial" w:cs="Arial"/>
        </w:rPr>
        <w:t>a. Assegurar a fluidez e agradabilidade na apresentação da história do restaurante, otimizando o carregamento de elementos visuais.</w:t>
      </w:r>
    </w:p>
    <w:p w14:paraId="6FFC9E94" w14:textId="6FAA359C" w:rsidR="006211B7" w:rsidRDefault="006211B7" w:rsidP="004906C6">
      <w:pPr>
        <w:pStyle w:val="NormalWeb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5</w:t>
      </w:r>
      <w:r w:rsidRPr="006211B7">
        <w:rPr>
          <w:rStyle w:val="Forte"/>
          <w:rFonts w:ascii="Arial" w:hAnsi="Arial" w:cs="Arial"/>
        </w:rPr>
        <w:t>. Funcionalidades Gerais:</w:t>
      </w:r>
      <w:r w:rsidRPr="006211B7">
        <w:rPr>
          <w:rFonts w:ascii="Arial" w:hAnsi="Arial" w:cs="Arial"/>
        </w:rPr>
        <w:t xml:space="preserve"> a. Garantir a consistência da barra de navegação em todas as páginas para facilitar a usabilidade e a compreensão do usuário.</w:t>
      </w:r>
    </w:p>
    <w:p w14:paraId="6FD78E51" w14:textId="77777777" w:rsidR="006211B7" w:rsidRDefault="006211B7" w:rsidP="004906C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4CF1B499" w14:textId="6F13E178" w:rsidR="006211B7" w:rsidRDefault="006211B7" w:rsidP="00D30867">
      <w:pPr>
        <w:pStyle w:val="NormalWeb"/>
        <w:jc w:val="both"/>
        <w:outlineLvl w:val="0"/>
        <w:rPr>
          <w:rFonts w:ascii="Arial" w:hAnsi="Arial" w:cs="Arial"/>
          <w:b/>
          <w:bCs/>
        </w:rPr>
      </w:pPr>
      <w:bookmarkStart w:id="6" w:name="_Toc151002610"/>
      <w:r w:rsidRPr="006211B7">
        <w:rPr>
          <w:rFonts w:ascii="Arial" w:hAnsi="Arial" w:cs="Arial"/>
          <w:b/>
          <w:bCs/>
        </w:rPr>
        <w:lastRenderedPageBreak/>
        <w:t>DIAGRAMA</w:t>
      </w:r>
      <w:bookmarkEnd w:id="6"/>
    </w:p>
    <w:p w14:paraId="3FDF531E" w14:textId="018AE6E7" w:rsidR="006211B7" w:rsidRPr="006211B7" w:rsidRDefault="004906C6" w:rsidP="004906C6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8C8E6B3" wp14:editId="1ACED7ED">
            <wp:extent cx="5760720" cy="2319655"/>
            <wp:effectExtent l="0" t="0" r="0" b="4445"/>
            <wp:docPr id="72450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0785" name="Imagem 724507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2B11" w14:textId="553C29CE" w:rsidR="00D30867" w:rsidRPr="00D30867" w:rsidRDefault="00873283" w:rsidP="00D30867">
      <w:pPr>
        <w:pStyle w:val="Ttulo1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6211B7">
        <w:rPr>
          <w:rFonts w:ascii="Arial" w:hAnsi="Arial" w:cs="Arial"/>
          <w:b/>
          <w:bCs/>
          <w:caps/>
          <w:sz w:val="24"/>
          <w:szCs w:val="24"/>
        </w:rPr>
        <w:br w:type="page"/>
      </w:r>
      <w:bookmarkStart w:id="7" w:name="_Toc151002611"/>
      <w:r w:rsidR="00E81782" w:rsidRPr="00D30867">
        <w:rPr>
          <w:rFonts w:ascii="Arial" w:hAnsi="Arial" w:cs="Arial"/>
          <w:b/>
          <w:bCs/>
          <w:caps/>
          <w:color w:val="auto"/>
          <w:sz w:val="24"/>
          <w:szCs w:val="24"/>
        </w:rPr>
        <w:lastRenderedPageBreak/>
        <w:t>MAPA DO SITE</w:t>
      </w:r>
      <w:bookmarkEnd w:id="7"/>
    </w:p>
    <w:p w14:paraId="40665D19" w14:textId="77777777" w:rsidR="00D30867" w:rsidRDefault="00D30867">
      <w:pPr>
        <w:spacing w:after="0" w:line="24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2B75796" w14:textId="68B69B07" w:rsidR="00E81782" w:rsidRDefault="00D30867">
      <w:pPr>
        <w:spacing w:after="0" w:line="240" w:lineRule="auto"/>
        <w:rPr>
          <w:rFonts w:ascii="Arial" w:hAnsi="Arial" w:cs="Arial"/>
          <w:b/>
          <w:bCs/>
          <w:caps/>
          <w:sz w:val="24"/>
          <w:szCs w:val="24"/>
        </w:rPr>
      </w:pPr>
      <w:r w:rsidRPr="00D30867">
        <w:rPr>
          <w:rFonts w:ascii="Arial" w:hAnsi="Arial" w:cs="Arial"/>
          <w:b/>
          <w:bCs/>
          <w:cap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843A25" wp14:editId="75D29204">
            <wp:simplePos x="0" y="0"/>
            <wp:positionH relativeFrom="column">
              <wp:posOffset>-11430</wp:posOffset>
            </wp:positionH>
            <wp:positionV relativeFrom="page">
              <wp:posOffset>1558335</wp:posOffset>
            </wp:positionV>
            <wp:extent cx="5760085" cy="3535045"/>
            <wp:effectExtent l="0" t="0" r="0" b="8255"/>
            <wp:wrapTopAndBottom/>
            <wp:docPr id="2808446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4676" name="Image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C34A4" w14:textId="79D251FC" w:rsidR="00E81782" w:rsidRDefault="00D30867" w:rsidP="00D30867">
      <w:pPr>
        <w:spacing w:after="0" w:line="240" w:lineRule="auto"/>
        <w:ind w:firstLine="720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</w:rPr>
        <w:t>Todas as páginas podem ser acessadas em qualquer página através do menu de navegação superior. Entretanto, apenas após o cadastro e através da página de cardápio, pode-se registrar o pedido.</w:t>
      </w:r>
      <w:r w:rsidR="00E81782">
        <w:rPr>
          <w:rFonts w:ascii="Arial" w:hAnsi="Arial" w:cs="Arial"/>
          <w:b/>
          <w:bCs/>
          <w:caps/>
          <w:sz w:val="24"/>
          <w:szCs w:val="24"/>
        </w:rPr>
        <w:br w:type="page"/>
      </w:r>
    </w:p>
    <w:p w14:paraId="025B3B18" w14:textId="77777777" w:rsidR="00873283" w:rsidRPr="00760DC8" w:rsidRDefault="00873283" w:rsidP="004906C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01B1D7E" w14:textId="4452EC98" w:rsidR="00873283" w:rsidRPr="00D30867" w:rsidRDefault="00873283" w:rsidP="00D30867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51002612"/>
      <w:r w:rsidRPr="00D30867">
        <w:rPr>
          <w:rFonts w:ascii="Arial" w:hAnsi="Arial" w:cs="Arial"/>
          <w:b/>
          <w:bCs/>
          <w:caps/>
          <w:color w:val="auto"/>
          <w:sz w:val="24"/>
          <w:szCs w:val="24"/>
        </w:rPr>
        <w:t>CONCLUSÃ</w:t>
      </w:r>
      <w:r w:rsidRPr="00D30867">
        <w:rPr>
          <w:rFonts w:ascii="Arial" w:hAnsi="Arial" w:cs="Arial"/>
          <w:b/>
          <w:bCs/>
          <w:color w:val="auto"/>
          <w:sz w:val="24"/>
          <w:szCs w:val="24"/>
        </w:rPr>
        <w:t>O</w:t>
      </w:r>
      <w:bookmarkEnd w:id="8"/>
    </w:p>
    <w:p w14:paraId="0913B99A" w14:textId="77777777" w:rsidR="00D30867" w:rsidRPr="00D30867" w:rsidRDefault="00D30867" w:rsidP="00D30867">
      <w:pPr>
        <w:pStyle w:val="NormalWeb"/>
        <w:ind w:firstLine="720"/>
        <w:jc w:val="both"/>
        <w:rPr>
          <w:rFonts w:ascii="Arial" w:hAnsi="Arial" w:cs="Arial"/>
          <w:sz w:val="22"/>
          <w:szCs w:val="22"/>
        </w:rPr>
      </w:pPr>
      <w:r w:rsidRPr="00D30867">
        <w:rPr>
          <w:rFonts w:ascii="Arial" w:hAnsi="Arial" w:cs="Arial"/>
          <w:sz w:val="22"/>
          <w:szCs w:val="22"/>
        </w:rPr>
        <w:t>Em suma, o processo de concepção e elaboração do sistema de pedidos online para o restaurante reflete nosso comprometimento em proporcionar uma experiência eficiente e agradável aos usuários. Ao incorporar funcionalidades intuitivas, como a visualização detalhada do cardápio, a exploração das unidades e a narração envolvente da história do restaurante, buscamos criar um ambiente online que não apenas atenda às necessidades práticas, mas também transmita a identidade única do estabelecimento.</w:t>
      </w:r>
    </w:p>
    <w:p w14:paraId="54C3EE69" w14:textId="77777777" w:rsidR="00D30867" w:rsidRPr="00D30867" w:rsidRDefault="00D30867" w:rsidP="00D30867">
      <w:pPr>
        <w:pStyle w:val="NormalWeb"/>
        <w:ind w:firstLine="720"/>
        <w:jc w:val="both"/>
        <w:rPr>
          <w:rFonts w:ascii="Arial" w:hAnsi="Arial" w:cs="Arial"/>
          <w:sz w:val="22"/>
          <w:szCs w:val="22"/>
        </w:rPr>
      </w:pPr>
      <w:r w:rsidRPr="00D30867">
        <w:rPr>
          <w:rFonts w:ascii="Arial" w:hAnsi="Arial" w:cs="Arial"/>
          <w:sz w:val="22"/>
          <w:szCs w:val="22"/>
        </w:rPr>
        <w:t>A ênfase na segurança dos dados dos usuários, a responsividade em diferentes dispositivos e a interface consistente em todas as abas visam garantir a confiança e satisfação dos clientes. Estamos confiantes de que o sistema contribuirá significativamente para a eficiência operacional do restaurante, ao mesmo tempo em que aprimora a interação e a conexão com os clientes.</w:t>
      </w:r>
    </w:p>
    <w:p w14:paraId="7B9E0516" w14:textId="77777777" w:rsidR="00D30867" w:rsidRPr="00D30867" w:rsidRDefault="00D30867" w:rsidP="00D30867">
      <w:pPr>
        <w:pStyle w:val="NormalWeb"/>
        <w:ind w:firstLine="720"/>
        <w:jc w:val="both"/>
        <w:rPr>
          <w:rFonts w:ascii="Arial" w:hAnsi="Arial" w:cs="Arial"/>
          <w:sz w:val="22"/>
          <w:szCs w:val="22"/>
        </w:rPr>
      </w:pPr>
      <w:r w:rsidRPr="00D30867">
        <w:rPr>
          <w:rFonts w:ascii="Arial" w:hAnsi="Arial" w:cs="Arial"/>
          <w:sz w:val="22"/>
          <w:szCs w:val="22"/>
        </w:rPr>
        <w:t>Com base nos requisitos delineados, a implementação destas funcionalidades e características visa não apenas atender, mas superar as expectativas, proporcionando uma plataforma de pedidos online que reflete a excelência e a inovação que caracterizam o estabelecimento. Estamos ansiosos para ver o sistema em pleno funcionamento, contribuindo para o sucesso contínuo do restaurante e a satisfação de seus clientes.</w:t>
      </w:r>
    </w:p>
    <w:p w14:paraId="26B01D43" w14:textId="147935DA" w:rsidR="00873283" w:rsidRPr="00D30867" w:rsidRDefault="00873283" w:rsidP="00D3086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sectPr w:rsidR="00873283" w:rsidRPr="00D30867" w:rsidSect="00D30867">
      <w:headerReference w:type="default" r:id="rId13"/>
      <w:pgSz w:w="11920" w:h="16840"/>
      <w:pgMar w:top="1701" w:right="1147" w:bottom="1135" w:left="1701" w:header="720" w:footer="720" w:gutter="0"/>
      <w:pgNumType w:start="4"/>
      <w:cols w:space="720" w:equalWidth="0">
        <w:col w:w="907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D257" w14:textId="77777777" w:rsidR="009C7CFB" w:rsidRDefault="009C7CFB">
      <w:pPr>
        <w:spacing w:after="0" w:line="240" w:lineRule="auto"/>
      </w:pPr>
      <w:r>
        <w:separator/>
      </w:r>
    </w:p>
  </w:endnote>
  <w:endnote w:type="continuationSeparator" w:id="0">
    <w:p w14:paraId="27F96EA5" w14:textId="77777777" w:rsidR="009C7CFB" w:rsidRDefault="009C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55C0" w14:textId="77777777" w:rsidR="00405DFD" w:rsidRDefault="00405DFD">
    <w:pPr>
      <w:pStyle w:val="Rodap"/>
      <w:jc w:val="right"/>
    </w:pPr>
  </w:p>
  <w:p w14:paraId="4EE67F04" w14:textId="77777777" w:rsidR="00405DFD" w:rsidRDefault="00405D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7425" w14:textId="77777777" w:rsidR="009C7CFB" w:rsidRDefault="009C7CFB">
      <w:pPr>
        <w:spacing w:after="0" w:line="240" w:lineRule="auto"/>
      </w:pPr>
      <w:r>
        <w:separator/>
      </w:r>
    </w:p>
  </w:footnote>
  <w:footnote w:type="continuationSeparator" w:id="0">
    <w:p w14:paraId="31124191" w14:textId="77777777" w:rsidR="009C7CFB" w:rsidRDefault="009C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7DC3" w14:textId="073979C1" w:rsidR="00405DFD" w:rsidRDefault="00405DFD" w:rsidP="00111A33">
    <w:pPr>
      <w:pStyle w:val="Cabealho"/>
      <w:tabs>
        <w:tab w:val="left" w:pos="1134"/>
      </w:tabs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368" w14:textId="77777777" w:rsidR="00405DFD" w:rsidRPr="00114FBC" w:rsidRDefault="00405DFD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76131A3" w14:textId="77777777" w:rsidR="00405DFD" w:rsidRDefault="00405DFD" w:rsidP="00673E8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794817"/>
      <w:docPartObj>
        <w:docPartGallery w:val="Page Numbers (Top of Page)"/>
        <w:docPartUnique/>
      </w:docPartObj>
    </w:sdtPr>
    <w:sdtContent>
      <w:p w14:paraId="616A335D" w14:textId="4542413D" w:rsidR="00D30867" w:rsidRDefault="00D308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7D721" w14:textId="77777777" w:rsidR="00D30867" w:rsidRPr="0038486D" w:rsidRDefault="00D30867" w:rsidP="00D30867">
    <w:pPr>
      <w:pStyle w:val="Cabealho"/>
      <w:ind w:right="470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53E2"/>
    <w:multiLevelType w:val="hybridMultilevel"/>
    <w:tmpl w:val="8EE43734"/>
    <w:lvl w:ilvl="0" w:tplc="108C450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" w15:restartNumberingAfterBreak="0">
    <w:nsid w:val="78EB0FB7"/>
    <w:multiLevelType w:val="multilevel"/>
    <w:tmpl w:val="1C5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873441">
    <w:abstractNumId w:val="0"/>
  </w:num>
  <w:num w:numId="2" w16cid:durableId="39146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bordersDoNotSurroundHeader/>
  <w:bordersDoNotSurroundFooter/>
  <w:proofState w:spelling="clean" w:grammar="clean"/>
  <w:attachedTemplate r:id="rId1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00386"/>
    <w:rsid w:val="00002307"/>
    <w:rsid w:val="00004D3A"/>
    <w:rsid w:val="000065D9"/>
    <w:rsid w:val="000134DE"/>
    <w:rsid w:val="0001377C"/>
    <w:rsid w:val="00015DAF"/>
    <w:rsid w:val="00024D3C"/>
    <w:rsid w:val="00030815"/>
    <w:rsid w:val="00033E58"/>
    <w:rsid w:val="0004188F"/>
    <w:rsid w:val="00041D0C"/>
    <w:rsid w:val="00047F6F"/>
    <w:rsid w:val="000549EE"/>
    <w:rsid w:val="000552AC"/>
    <w:rsid w:val="00056861"/>
    <w:rsid w:val="000705CF"/>
    <w:rsid w:val="000726E7"/>
    <w:rsid w:val="00081EC5"/>
    <w:rsid w:val="00083A7C"/>
    <w:rsid w:val="00083EFA"/>
    <w:rsid w:val="00086673"/>
    <w:rsid w:val="00090260"/>
    <w:rsid w:val="0009540E"/>
    <w:rsid w:val="00095998"/>
    <w:rsid w:val="00097C3A"/>
    <w:rsid w:val="00097EE2"/>
    <w:rsid w:val="000A0591"/>
    <w:rsid w:val="000A620C"/>
    <w:rsid w:val="000B6EB2"/>
    <w:rsid w:val="000B76D8"/>
    <w:rsid w:val="000B7927"/>
    <w:rsid w:val="000C05B5"/>
    <w:rsid w:val="000C37CE"/>
    <w:rsid w:val="000C4770"/>
    <w:rsid w:val="000C6B1D"/>
    <w:rsid w:val="000C73B9"/>
    <w:rsid w:val="000D1D80"/>
    <w:rsid w:val="000D52C5"/>
    <w:rsid w:val="000E52CE"/>
    <w:rsid w:val="000F1098"/>
    <w:rsid w:val="000F2B7B"/>
    <w:rsid w:val="000F466A"/>
    <w:rsid w:val="000F5B1A"/>
    <w:rsid w:val="000F7E9A"/>
    <w:rsid w:val="00110A2B"/>
    <w:rsid w:val="00111A33"/>
    <w:rsid w:val="001148E3"/>
    <w:rsid w:val="00114DD0"/>
    <w:rsid w:val="00114EDA"/>
    <w:rsid w:val="00114FBC"/>
    <w:rsid w:val="00127098"/>
    <w:rsid w:val="001321E2"/>
    <w:rsid w:val="001446EF"/>
    <w:rsid w:val="00147661"/>
    <w:rsid w:val="0015594B"/>
    <w:rsid w:val="00163025"/>
    <w:rsid w:val="0016338E"/>
    <w:rsid w:val="00163B8F"/>
    <w:rsid w:val="00163CB8"/>
    <w:rsid w:val="00166CC5"/>
    <w:rsid w:val="00170106"/>
    <w:rsid w:val="00174329"/>
    <w:rsid w:val="00180E68"/>
    <w:rsid w:val="00181A8D"/>
    <w:rsid w:val="00182B36"/>
    <w:rsid w:val="00187DCB"/>
    <w:rsid w:val="00197E6F"/>
    <w:rsid w:val="001A011A"/>
    <w:rsid w:val="001A0EF0"/>
    <w:rsid w:val="001A4C5B"/>
    <w:rsid w:val="001A4DE8"/>
    <w:rsid w:val="001A6807"/>
    <w:rsid w:val="001B01EF"/>
    <w:rsid w:val="001B120F"/>
    <w:rsid w:val="001B2C4D"/>
    <w:rsid w:val="001B6F6E"/>
    <w:rsid w:val="001C0A1E"/>
    <w:rsid w:val="001C419A"/>
    <w:rsid w:val="001C5D14"/>
    <w:rsid w:val="001D1C5A"/>
    <w:rsid w:val="001D458F"/>
    <w:rsid w:val="001D5E4B"/>
    <w:rsid w:val="001E2962"/>
    <w:rsid w:val="001E3D08"/>
    <w:rsid w:val="001F0303"/>
    <w:rsid w:val="001F061C"/>
    <w:rsid w:val="001F33A3"/>
    <w:rsid w:val="001F589A"/>
    <w:rsid w:val="00203184"/>
    <w:rsid w:val="002039CC"/>
    <w:rsid w:val="00205C1A"/>
    <w:rsid w:val="00206F8F"/>
    <w:rsid w:val="00207FB2"/>
    <w:rsid w:val="002177DB"/>
    <w:rsid w:val="00221007"/>
    <w:rsid w:val="00224153"/>
    <w:rsid w:val="002249C9"/>
    <w:rsid w:val="00224E22"/>
    <w:rsid w:val="002256EA"/>
    <w:rsid w:val="0022636D"/>
    <w:rsid w:val="00226634"/>
    <w:rsid w:val="002271D9"/>
    <w:rsid w:val="00227354"/>
    <w:rsid w:val="0022776E"/>
    <w:rsid w:val="002333D8"/>
    <w:rsid w:val="00237D5C"/>
    <w:rsid w:val="0024530F"/>
    <w:rsid w:val="002522E5"/>
    <w:rsid w:val="00253199"/>
    <w:rsid w:val="002633BF"/>
    <w:rsid w:val="0026382C"/>
    <w:rsid w:val="002644C1"/>
    <w:rsid w:val="00265BAE"/>
    <w:rsid w:val="00271944"/>
    <w:rsid w:val="00271DEE"/>
    <w:rsid w:val="00274439"/>
    <w:rsid w:val="00274E12"/>
    <w:rsid w:val="00276DA9"/>
    <w:rsid w:val="0028136F"/>
    <w:rsid w:val="002820A3"/>
    <w:rsid w:val="002846A4"/>
    <w:rsid w:val="00287E31"/>
    <w:rsid w:val="002901D0"/>
    <w:rsid w:val="00293C40"/>
    <w:rsid w:val="002A5DD7"/>
    <w:rsid w:val="002B2DA8"/>
    <w:rsid w:val="002C1C11"/>
    <w:rsid w:val="002C1FEB"/>
    <w:rsid w:val="002C54CB"/>
    <w:rsid w:val="002D3B7E"/>
    <w:rsid w:val="002D5FED"/>
    <w:rsid w:val="002D6D54"/>
    <w:rsid w:val="002E1613"/>
    <w:rsid w:val="002E1AED"/>
    <w:rsid w:val="002F4241"/>
    <w:rsid w:val="002F4F07"/>
    <w:rsid w:val="002F638B"/>
    <w:rsid w:val="002F6427"/>
    <w:rsid w:val="002F7490"/>
    <w:rsid w:val="003007CE"/>
    <w:rsid w:val="003058E2"/>
    <w:rsid w:val="003150B8"/>
    <w:rsid w:val="00316940"/>
    <w:rsid w:val="00320492"/>
    <w:rsid w:val="003244B9"/>
    <w:rsid w:val="00325420"/>
    <w:rsid w:val="003275C7"/>
    <w:rsid w:val="00351131"/>
    <w:rsid w:val="00352E16"/>
    <w:rsid w:val="00356604"/>
    <w:rsid w:val="0035687B"/>
    <w:rsid w:val="00356D66"/>
    <w:rsid w:val="00365A0F"/>
    <w:rsid w:val="00373481"/>
    <w:rsid w:val="00374DEB"/>
    <w:rsid w:val="0038094B"/>
    <w:rsid w:val="00380F30"/>
    <w:rsid w:val="0038486D"/>
    <w:rsid w:val="00387A7A"/>
    <w:rsid w:val="003928F7"/>
    <w:rsid w:val="00392E5A"/>
    <w:rsid w:val="00395F53"/>
    <w:rsid w:val="003970F8"/>
    <w:rsid w:val="003A02F9"/>
    <w:rsid w:val="003A2832"/>
    <w:rsid w:val="003A345C"/>
    <w:rsid w:val="003A6604"/>
    <w:rsid w:val="003B0016"/>
    <w:rsid w:val="003B004A"/>
    <w:rsid w:val="003B2795"/>
    <w:rsid w:val="003B728F"/>
    <w:rsid w:val="003C08C6"/>
    <w:rsid w:val="003C1BD5"/>
    <w:rsid w:val="003C5046"/>
    <w:rsid w:val="003C73DD"/>
    <w:rsid w:val="003C7C3D"/>
    <w:rsid w:val="003D0A1E"/>
    <w:rsid w:val="003E1201"/>
    <w:rsid w:val="003E20BF"/>
    <w:rsid w:val="003F0D5E"/>
    <w:rsid w:val="003F1F70"/>
    <w:rsid w:val="003F310D"/>
    <w:rsid w:val="003F6FB0"/>
    <w:rsid w:val="003F730F"/>
    <w:rsid w:val="00400356"/>
    <w:rsid w:val="00404593"/>
    <w:rsid w:val="00405DFD"/>
    <w:rsid w:val="00410ED9"/>
    <w:rsid w:val="00413C50"/>
    <w:rsid w:val="004160A8"/>
    <w:rsid w:val="004204AE"/>
    <w:rsid w:val="00420DA1"/>
    <w:rsid w:val="00421498"/>
    <w:rsid w:val="004266AA"/>
    <w:rsid w:val="0043432B"/>
    <w:rsid w:val="0043480E"/>
    <w:rsid w:val="0044095F"/>
    <w:rsid w:val="00441E0B"/>
    <w:rsid w:val="004545E0"/>
    <w:rsid w:val="0045575A"/>
    <w:rsid w:val="00456CEA"/>
    <w:rsid w:val="004578A0"/>
    <w:rsid w:val="00465E63"/>
    <w:rsid w:val="00466A4D"/>
    <w:rsid w:val="00477671"/>
    <w:rsid w:val="004808E0"/>
    <w:rsid w:val="00481B9F"/>
    <w:rsid w:val="004840D3"/>
    <w:rsid w:val="004852BB"/>
    <w:rsid w:val="00485CF1"/>
    <w:rsid w:val="004860AF"/>
    <w:rsid w:val="004906C6"/>
    <w:rsid w:val="0049260E"/>
    <w:rsid w:val="004A29A7"/>
    <w:rsid w:val="004A48B6"/>
    <w:rsid w:val="004A7A81"/>
    <w:rsid w:val="004B0A56"/>
    <w:rsid w:val="004B5C8C"/>
    <w:rsid w:val="004B7F38"/>
    <w:rsid w:val="004C358B"/>
    <w:rsid w:val="004D2B3E"/>
    <w:rsid w:val="004D2D87"/>
    <w:rsid w:val="004E72CB"/>
    <w:rsid w:val="004F13F3"/>
    <w:rsid w:val="004F2E7E"/>
    <w:rsid w:val="004F4D5F"/>
    <w:rsid w:val="00500863"/>
    <w:rsid w:val="005028B2"/>
    <w:rsid w:val="00503852"/>
    <w:rsid w:val="005077C0"/>
    <w:rsid w:val="00517A53"/>
    <w:rsid w:val="00520171"/>
    <w:rsid w:val="00521264"/>
    <w:rsid w:val="00521BFB"/>
    <w:rsid w:val="00521F21"/>
    <w:rsid w:val="005253AF"/>
    <w:rsid w:val="0052573A"/>
    <w:rsid w:val="00525C4C"/>
    <w:rsid w:val="00530DD1"/>
    <w:rsid w:val="00532AAC"/>
    <w:rsid w:val="00537A36"/>
    <w:rsid w:val="00540C69"/>
    <w:rsid w:val="00546884"/>
    <w:rsid w:val="0055491E"/>
    <w:rsid w:val="005610E0"/>
    <w:rsid w:val="00564536"/>
    <w:rsid w:val="0057434D"/>
    <w:rsid w:val="00575FE3"/>
    <w:rsid w:val="0057639E"/>
    <w:rsid w:val="0058134A"/>
    <w:rsid w:val="00592356"/>
    <w:rsid w:val="00593793"/>
    <w:rsid w:val="00593C33"/>
    <w:rsid w:val="00593D31"/>
    <w:rsid w:val="00594205"/>
    <w:rsid w:val="005944DF"/>
    <w:rsid w:val="005A18A8"/>
    <w:rsid w:val="005A4896"/>
    <w:rsid w:val="005A585F"/>
    <w:rsid w:val="005A7B54"/>
    <w:rsid w:val="005B28A2"/>
    <w:rsid w:val="005B3CB3"/>
    <w:rsid w:val="005B4081"/>
    <w:rsid w:val="005B6A8F"/>
    <w:rsid w:val="005C3C8E"/>
    <w:rsid w:val="005D3033"/>
    <w:rsid w:val="005D3BBB"/>
    <w:rsid w:val="005D46D5"/>
    <w:rsid w:val="005D655B"/>
    <w:rsid w:val="005E0BA5"/>
    <w:rsid w:val="005E3F47"/>
    <w:rsid w:val="005E7A6A"/>
    <w:rsid w:val="005F109C"/>
    <w:rsid w:val="005F134A"/>
    <w:rsid w:val="005F364B"/>
    <w:rsid w:val="005F5F16"/>
    <w:rsid w:val="005F7E0D"/>
    <w:rsid w:val="006028F5"/>
    <w:rsid w:val="006053F0"/>
    <w:rsid w:val="006061D7"/>
    <w:rsid w:val="006114C9"/>
    <w:rsid w:val="006161A6"/>
    <w:rsid w:val="006211B7"/>
    <w:rsid w:val="006279C7"/>
    <w:rsid w:val="00627A5C"/>
    <w:rsid w:val="00642EA3"/>
    <w:rsid w:val="006534D4"/>
    <w:rsid w:val="0065458C"/>
    <w:rsid w:val="00665355"/>
    <w:rsid w:val="0066617D"/>
    <w:rsid w:val="00666D5A"/>
    <w:rsid w:val="0067110F"/>
    <w:rsid w:val="00672506"/>
    <w:rsid w:val="00673E8A"/>
    <w:rsid w:val="0067480B"/>
    <w:rsid w:val="00674BA6"/>
    <w:rsid w:val="00681941"/>
    <w:rsid w:val="0068440E"/>
    <w:rsid w:val="00687A05"/>
    <w:rsid w:val="00691A65"/>
    <w:rsid w:val="00695702"/>
    <w:rsid w:val="00696659"/>
    <w:rsid w:val="006A0A52"/>
    <w:rsid w:val="006A5513"/>
    <w:rsid w:val="006A5669"/>
    <w:rsid w:val="006A584D"/>
    <w:rsid w:val="006A6872"/>
    <w:rsid w:val="006C3492"/>
    <w:rsid w:val="006C3C04"/>
    <w:rsid w:val="006D2D29"/>
    <w:rsid w:val="006D4F1E"/>
    <w:rsid w:val="006D6A8D"/>
    <w:rsid w:val="006F0903"/>
    <w:rsid w:val="006F5048"/>
    <w:rsid w:val="006F603C"/>
    <w:rsid w:val="00700BAA"/>
    <w:rsid w:val="00700DFB"/>
    <w:rsid w:val="00700E07"/>
    <w:rsid w:val="007041ED"/>
    <w:rsid w:val="007108AE"/>
    <w:rsid w:val="007162E6"/>
    <w:rsid w:val="00727362"/>
    <w:rsid w:val="00735CEF"/>
    <w:rsid w:val="00736A31"/>
    <w:rsid w:val="00744B06"/>
    <w:rsid w:val="00747F98"/>
    <w:rsid w:val="00752349"/>
    <w:rsid w:val="00752FF2"/>
    <w:rsid w:val="00756106"/>
    <w:rsid w:val="00760DC8"/>
    <w:rsid w:val="0076527D"/>
    <w:rsid w:val="00765531"/>
    <w:rsid w:val="00767591"/>
    <w:rsid w:val="00772D8A"/>
    <w:rsid w:val="00780CB3"/>
    <w:rsid w:val="00783E6D"/>
    <w:rsid w:val="00784B9F"/>
    <w:rsid w:val="00785E9C"/>
    <w:rsid w:val="007873D2"/>
    <w:rsid w:val="00787A93"/>
    <w:rsid w:val="00792BC4"/>
    <w:rsid w:val="007953A4"/>
    <w:rsid w:val="00797183"/>
    <w:rsid w:val="007A43CF"/>
    <w:rsid w:val="007B67B5"/>
    <w:rsid w:val="007B7703"/>
    <w:rsid w:val="007B7E94"/>
    <w:rsid w:val="007C08A2"/>
    <w:rsid w:val="007C232D"/>
    <w:rsid w:val="007C6EA0"/>
    <w:rsid w:val="007C6F44"/>
    <w:rsid w:val="007C7E23"/>
    <w:rsid w:val="007D16D9"/>
    <w:rsid w:val="007D6F7E"/>
    <w:rsid w:val="007E2A8F"/>
    <w:rsid w:val="007E2C4B"/>
    <w:rsid w:val="007E46C5"/>
    <w:rsid w:val="007E49B1"/>
    <w:rsid w:val="007E4DEA"/>
    <w:rsid w:val="007F1251"/>
    <w:rsid w:val="007F4EC2"/>
    <w:rsid w:val="007F50DC"/>
    <w:rsid w:val="007F7261"/>
    <w:rsid w:val="007F7CCE"/>
    <w:rsid w:val="00800107"/>
    <w:rsid w:val="00821ADC"/>
    <w:rsid w:val="0082721C"/>
    <w:rsid w:val="008315C9"/>
    <w:rsid w:val="00832788"/>
    <w:rsid w:val="0083318C"/>
    <w:rsid w:val="008419E1"/>
    <w:rsid w:val="00842974"/>
    <w:rsid w:val="00844737"/>
    <w:rsid w:val="00844938"/>
    <w:rsid w:val="00847142"/>
    <w:rsid w:val="00851510"/>
    <w:rsid w:val="008556AA"/>
    <w:rsid w:val="00860536"/>
    <w:rsid w:val="008633DF"/>
    <w:rsid w:val="00865F92"/>
    <w:rsid w:val="00870994"/>
    <w:rsid w:val="0087116B"/>
    <w:rsid w:val="00871C00"/>
    <w:rsid w:val="00873283"/>
    <w:rsid w:val="00893252"/>
    <w:rsid w:val="0089363A"/>
    <w:rsid w:val="00894AE5"/>
    <w:rsid w:val="00895485"/>
    <w:rsid w:val="008A3F3C"/>
    <w:rsid w:val="008B2520"/>
    <w:rsid w:val="008B5275"/>
    <w:rsid w:val="008C068A"/>
    <w:rsid w:val="008C1DC3"/>
    <w:rsid w:val="008C727A"/>
    <w:rsid w:val="008D036D"/>
    <w:rsid w:val="008D072F"/>
    <w:rsid w:val="008D2BB2"/>
    <w:rsid w:val="008D4852"/>
    <w:rsid w:val="008D524E"/>
    <w:rsid w:val="008E24A0"/>
    <w:rsid w:val="008E33CE"/>
    <w:rsid w:val="008E60E0"/>
    <w:rsid w:val="008E7898"/>
    <w:rsid w:val="008F163D"/>
    <w:rsid w:val="008F2978"/>
    <w:rsid w:val="009050C4"/>
    <w:rsid w:val="009120F9"/>
    <w:rsid w:val="0091288D"/>
    <w:rsid w:val="00912B95"/>
    <w:rsid w:val="0091360F"/>
    <w:rsid w:val="00916D76"/>
    <w:rsid w:val="00921626"/>
    <w:rsid w:val="009230E0"/>
    <w:rsid w:val="009239E7"/>
    <w:rsid w:val="00927773"/>
    <w:rsid w:val="009348E9"/>
    <w:rsid w:val="00935B29"/>
    <w:rsid w:val="009431AD"/>
    <w:rsid w:val="009461E0"/>
    <w:rsid w:val="009505E3"/>
    <w:rsid w:val="0095754E"/>
    <w:rsid w:val="00961951"/>
    <w:rsid w:val="00962A64"/>
    <w:rsid w:val="00965CE0"/>
    <w:rsid w:val="00967856"/>
    <w:rsid w:val="00971ABC"/>
    <w:rsid w:val="00971ADA"/>
    <w:rsid w:val="009748C8"/>
    <w:rsid w:val="0097551B"/>
    <w:rsid w:val="00980A34"/>
    <w:rsid w:val="00981227"/>
    <w:rsid w:val="009813CE"/>
    <w:rsid w:val="009818CE"/>
    <w:rsid w:val="00983897"/>
    <w:rsid w:val="00984137"/>
    <w:rsid w:val="00986D37"/>
    <w:rsid w:val="00990026"/>
    <w:rsid w:val="0099045D"/>
    <w:rsid w:val="009912D6"/>
    <w:rsid w:val="00996FBE"/>
    <w:rsid w:val="009A1CBD"/>
    <w:rsid w:val="009A2ED1"/>
    <w:rsid w:val="009A56F5"/>
    <w:rsid w:val="009A7209"/>
    <w:rsid w:val="009B047C"/>
    <w:rsid w:val="009C21F7"/>
    <w:rsid w:val="009C7CFB"/>
    <w:rsid w:val="009D3AB2"/>
    <w:rsid w:val="009D6636"/>
    <w:rsid w:val="009E6C6E"/>
    <w:rsid w:val="009E71CF"/>
    <w:rsid w:val="009E763F"/>
    <w:rsid w:val="009F0FBD"/>
    <w:rsid w:val="009F3ED0"/>
    <w:rsid w:val="00A0474E"/>
    <w:rsid w:val="00A052AD"/>
    <w:rsid w:val="00A06576"/>
    <w:rsid w:val="00A07232"/>
    <w:rsid w:val="00A07A4A"/>
    <w:rsid w:val="00A12211"/>
    <w:rsid w:val="00A135DB"/>
    <w:rsid w:val="00A17756"/>
    <w:rsid w:val="00A17BD4"/>
    <w:rsid w:val="00A17CD1"/>
    <w:rsid w:val="00A22F90"/>
    <w:rsid w:val="00A25399"/>
    <w:rsid w:val="00A31396"/>
    <w:rsid w:val="00A31E0A"/>
    <w:rsid w:val="00A34E3F"/>
    <w:rsid w:val="00A36B93"/>
    <w:rsid w:val="00A54BEF"/>
    <w:rsid w:val="00A677F7"/>
    <w:rsid w:val="00A71EA1"/>
    <w:rsid w:val="00A76B41"/>
    <w:rsid w:val="00A92828"/>
    <w:rsid w:val="00A93058"/>
    <w:rsid w:val="00A94879"/>
    <w:rsid w:val="00A948BD"/>
    <w:rsid w:val="00A94AEB"/>
    <w:rsid w:val="00A95EC9"/>
    <w:rsid w:val="00AC2766"/>
    <w:rsid w:val="00AC3389"/>
    <w:rsid w:val="00AC3A5E"/>
    <w:rsid w:val="00AD5DB8"/>
    <w:rsid w:val="00AE0A5C"/>
    <w:rsid w:val="00AE449C"/>
    <w:rsid w:val="00AE55D4"/>
    <w:rsid w:val="00AE7515"/>
    <w:rsid w:val="00AF01AD"/>
    <w:rsid w:val="00AF0779"/>
    <w:rsid w:val="00AF1AED"/>
    <w:rsid w:val="00AF1D46"/>
    <w:rsid w:val="00AF3F0B"/>
    <w:rsid w:val="00B01F4A"/>
    <w:rsid w:val="00B02413"/>
    <w:rsid w:val="00B04A9D"/>
    <w:rsid w:val="00B04C87"/>
    <w:rsid w:val="00B05781"/>
    <w:rsid w:val="00B069F9"/>
    <w:rsid w:val="00B1232A"/>
    <w:rsid w:val="00B14D69"/>
    <w:rsid w:val="00B20149"/>
    <w:rsid w:val="00B21AED"/>
    <w:rsid w:val="00B24709"/>
    <w:rsid w:val="00B303C7"/>
    <w:rsid w:val="00B40C2B"/>
    <w:rsid w:val="00B41A46"/>
    <w:rsid w:val="00B44EA0"/>
    <w:rsid w:val="00B4514C"/>
    <w:rsid w:val="00B47256"/>
    <w:rsid w:val="00B4793E"/>
    <w:rsid w:val="00B5113B"/>
    <w:rsid w:val="00B62286"/>
    <w:rsid w:val="00B67E83"/>
    <w:rsid w:val="00B70089"/>
    <w:rsid w:val="00B73330"/>
    <w:rsid w:val="00B74804"/>
    <w:rsid w:val="00B74B72"/>
    <w:rsid w:val="00B76B26"/>
    <w:rsid w:val="00B81BAF"/>
    <w:rsid w:val="00B81C22"/>
    <w:rsid w:val="00B857C0"/>
    <w:rsid w:val="00B858E1"/>
    <w:rsid w:val="00B86C04"/>
    <w:rsid w:val="00B86F1B"/>
    <w:rsid w:val="00B92271"/>
    <w:rsid w:val="00B96A20"/>
    <w:rsid w:val="00B96A69"/>
    <w:rsid w:val="00BA0948"/>
    <w:rsid w:val="00BB036D"/>
    <w:rsid w:val="00BB1FB6"/>
    <w:rsid w:val="00BC1F27"/>
    <w:rsid w:val="00BC7568"/>
    <w:rsid w:val="00BD228E"/>
    <w:rsid w:val="00BD3DE1"/>
    <w:rsid w:val="00BD783A"/>
    <w:rsid w:val="00BD7E5E"/>
    <w:rsid w:val="00BE1BF4"/>
    <w:rsid w:val="00BE7ADB"/>
    <w:rsid w:val="00BF1034"/>
    <w:rsid w:val="00BF51C7"/>
    <w:rsid w:val="00BF7F52"/>
    <w:rsid w:val="00BF7F9E"/>
    <w:rsid w:val="00C057B1"/>
    <w:rsid w:val="00C05CBC"/>
    <w:rsid w:val="00C061AD"/>
    <w:rsid w:val="00C06AAC"/>
    <w:rsid w:val="00C1219C"/>
    <w:rsid w:val="00C129DC"/>
    <w:rsid w:val="00C142B5"/>
    <w:rsid w:val="00C2046C"/>
    <w:rsid w:val="00C31C7B"/>
    <w:rsid w:val="00C37724"/>
    <w:rsid w:val="00C424FA"/>
    <w:rsid w:val="00C443E3"/>
    <w:rsid w:val="00C44CC7"/>
    <w:rsid w:val="00C47714"/>
    <w:rsid w:val="00C47EBA"/>
    <w:rsid w:val="00C519DB"/>
    <w:rsid w:val="00C526E2"/>
    <w:rsid w:val="00C53BD4"/>
    <w:rsid w:val="00C55800"/>
    <w:rsid w:val="00C60E55"/>
    <w:rsid w:val="00C62E4A"/>
    <w:rsid w:val="00C643E7"/>
    <w:rsid w:val="00C679A4"/>
    <w:rsid w:val="00C76E13"/>
    <w:rsid w:val="00C77527"/>
    <w:rsid w:val="00C8012A"/>
    <w:rsid w:val="00C863FB"/>
    <w:rsid w:val="00C87471"/>
    <w:rsid w:val="00C97778"/>
    <w:rsid w:val="00C97D4D"/>
    <w:rsid w:val="00CA37F1"/>
    <w:rsid w:val="00CA407F"/>
    <w:rsid w:val="00CA676F"/>
    <w:rsid w:val="00CA729E"/>
    <w:rsid w:val="00CB2DBF"/>
    <w:rsid w:val="00CB5E31"/>
    <w:rsid w:val="00CD1681"/>
    <w:rsid w:val="00CD59A0"/>
    <w:rsid w:val="00CD72B5"/>
    <w:rsid w:val="00CE13FF"/>
    <w:rsid w:val="00CF4BFF"/>
    <w:rsid w:val="00CF5BEB"/>
    <w:rsid w:val="00D059EF"/>
    <w:rsid w:val="00D12375"/>
    <w:rsid w:val="00D17D70"/>
    <w:rsid w:val="00D205F9"/>
    <w:rsid w:val="00D30867"/>
    <w:rsid w:val="00D335E6"/>
    <w:rsid w:val="00D35275"/>
    <w:rsid w:val="00D40AE6"/>
    <w:rsid w:val="00D43EA9"/>
    <w:rsid w:val="00D44676"/>
    <w:rsid w:val="00D446FE"/>
    <w:rsid w:val="00D44E4B"/>
    <w:rsid w:val="00D459E1"/>
    <w:rsid w:val="00D468FE"/>
    <w:rsid w:val="00D470AC"/>
    <w:rsid w:val="00D4755C"/>
    <w:rsid w:val="00D5144F"/>
    <w:rsid w:val="00D53BAF"/>
    <w:rsid w:val="00D610D7"/>
    <w:rsid w:val="00D626C3"/>
    <w:rsid w:val="00D63D29"/>
    <w:rsid w:val="00D71A65"/>
    <w:rsid w:val="00D73814"/>
    <w:rsid w:val="00D75E1F"/>
    <w:rsid w:val="00D76597"/>
    <w:rsid w:val="00D832E0"/>
    <w:rsid w:val="00D873AE"/>
    <w:rsid w:val="00D902F7"/>
    <w:rsid w:val="00D90B64"/>
    <w:rsid w:val="00D930AE"/>
    <w:rsid w:val="00D96C4F"/>
    <w:rsid w:val="00D97681"/>
    <w:rsid w:val="00DA194F"/>
    <w:rsid w:val="00DA1FAB"/>
    <w:rsid w:val="00DA3FB1"/>
    <w:rsid w:val="00DA465B"/>
    <w:rsid w:val="00DA504C"/>
    <w:rsid w:val="00DA50D0"/>
    <w:rsid w:val="00DA58FB"/>
    <w:rsid w:val="00DB6FAC"/>
    <w:rsid w:val="00DC05CB"/>
    <w:rsid w:val="00DC16F7"/>
    <w:rsid w:val="00DC1FED"/>
    <w:rsid w:val="00DC71ED"/>
    <w:rsid w:val="00DC7426"/>
    <w:rsid w:val="00DC7673"/>
    <w:rsid w:val="00DD10A9"/>
    <w:rsid w:val="00DD1E6A"/>
    <w:rsid w:val="00DD35C7"/>
    <w:rsid w:val="00DD4AEF"/>
    <w:rsid w:val="00DD5BB1"/>
    <w:rsid w:val="00DE0E77"/>
    <w:rsid w:val="00DF0DF8"/>
    <w:rsid w:val="00DF0EB7"/>
    <w:rsid w:val="00DF65BB"/>
    <w:rsid w:val="00DF782D"/>
    <w:rsid w:val="00E01A60"/>
    <w:rsid w:val="00E01BF0"/>
    <w:rsid w:val="00E0228E"/>
    <w:rsid w:val="00E06892"/>
    <w:rsid w:val="00E071CF"/>
    <w:rsid w:val="00E103A4"/>
    <w:rsid w:val="00E1486E"/>
    <w:rsid w:val="00E261F4"/>
    <w:rsid w:val="00E26252"/>
    <w:rsid w:val="00E3084F"/>
    <w:rsid w:val="00E310F8"/>
    <w:rsid w:val="00E3414B"/>
    <w:rsid w:val="00E36E76"/>
    <w:rsid w:val="00E4067D"/>
    <w:rsid w:val="00E439FF"/>
    <w:rsid w:val="00E457D8"/>
    <w:rsid w:val="00E656F1"/>
    <w:rsid w:val="00E6687D"/>
    <w:rsid w:val="00E72404"/>
    <w:rsid w:val="00E73660"/>
    <w:rsid w:val="00E765B6"/>
    <w:rsid w:val="00E81782"/>
    <w:rsid w:val="00E81ABE"/>
    <w:rsid w:val="00E81AE6"/>
    <w:rsid w:val="00E85014"/>
    <w:rsid w:val="00E938BC"/>
    <w:rsid w:val="00EA0313"/>
    <w:rsid w:val="00EA7AC0"/>
    <w:rsid w:val="00EB2135"/>
    <w:rsid w:val="00EB518E"/>
    <w:rsid w:val="00EB5843"/>
    <w:rsid w:val="00EB72D2"/>
    <w:rsid w:val="00EC0C84"/>
    <w:rsid w:val="00EC5F13"/>
    <w:rsid w:val="00ED0207"/>
    <w:rsid w:val="00ED2BD1"/>
    <w:rsid w:val="00ED47C0"/>
    <w:rsid w:val="00ED4D0E"/>
    <w:rsid w:val="00ED7F32"/>
    <w:rsid w:val="00EE69A6"/>
    <w:rsid w:val="00EF0489"/>
    <w:rsid w:val="00EF2E93"/>
    <w:rsid w:val="00EF5DE8"/>
    <w:rsid w:val="00EF67DA"/>
    <w:rsid w:val="00F011FB"/>
    <w:rsid w:val="00F03CAD"/>
    <w:rsid w:val="00F041F3"/>
    <w:rsid w:val="00F04A4E"/>
    <w:rsid w:val="00F157F0"/>
    <w:rsid w:val="00F208D0"/>
    <w:rsid w:val="00F24938"/>
    <w:rsid w:val="00F255EA"/>
    <w:rsid w:val="00F27603"/>
    <w:rsid w:val="00F3492C"/>
    <w:rsid w:val="00F3554C"/>
    <w:rsid w:val="00F3654E"/>
    <w:rsid w:val="00F41411"/>
    <w:rsid w:val="00F44FD5"/>
    <w:rsid w:val="00F45837"/>
    <w:rsid w:val="00F458B9"/>
    <w:rsid w:val="00F5069A"/>
    <w:rsid w:val="00F5187A"/>
    <w:rsid w:val="00F55283"/>
    <w:rsid w:val="00F606F4"/>
    <w:rsid w:val="00F61A46"/>
    <w:rsid w:val="00F62898"/>
    <w:rsid w:val="00F671D1"/>
    <w:rsid w:val="00F67FA1"/>
    <w:rsid w:val="00F71630"/>
    <w:rsid w:val="00F7318D"/>
    <w:rsid w:val="00F73F8A"/>
    <w:rsid w:val="00F810B0"/>
    <w:rsid w:val="00F90C4D"/>
    <w:rsid w:val="00F94E5C"/>
    <w:rsid w:val="00F95B41"/>
    <w:rsid w:val="00F966EB"/>
    <w:rsid w:val="00F97981"/>
    <w:rsid w:val="00FA5C11"/>
    <w:rsid w:val="00FA5DC7"/>
    <w:rsid w:val="00FB0E66"/>
    <w:rsid w:val="00FB2DDB"/>
    <w:rsid w:val="00FB580E"/>
    <w:rsid w:val="00FB5C68"/>
    <w:rsid w:val="00FB61DD"/>
    <w:rsid w:val="00FC11D8"/>
    <w:rsid w:val="00FD6729"/>
    <w:rsid w:val="00FE7F06"/>
    <w:rsid w:val="00FF0328"/>
    <w:rsid w:val="00FF2D9A"/>
    <w:rsid w:val="00FF3DCB"/>
    <w:rsid w:val="00FF6B4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F39159"/>
  <w15:docId w15:val="{50254626-5C30-42A2-92D5-3BAEB11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02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locked/>
    <w:rsid w:val="00D30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4095F"/>
    <w:rPr>
      <w:rFonts w:cs="Times New Roman"/>
    </w:rPr>
  </w:style>
  <w:style w:type="paragraph" w:styleId="Rodap">
    <w:name w:val="footer"/>
    <w:basedOn w:val="Normal"/>
    <w:link w:val="Rodap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4095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74439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7E49B1"/>
    <w:rPr>
      <w:rFonts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7E49B1"/>
    <w:rPr>
      <w:rFonts w:cs="Times New Roman"/>
      <w:vertAlign w:val="superscript"/>
    </w:rPr>
  </w:style>
  <w:style w:type="paragraph" w:styleId="PargrafodaLista">
    <w:name w:val="List Paragraph"/>
    <w:basedOn w:val="Normal"/>
    <w:uiPriority w:val="99"/>
    <w:qFormat/>
    <w:rsid w:val="00996FBE"/>
    <w:pPr>
      <w:ind w:left="720"/>
      <w:contextualSpacing/>
    </w:pPr>
  </w:style>
  <w:style w:type="character" w:styleId="Refdecomentrio">
    <w:name w:val="annotation reference"/>
    <w:uiPriority w:val="99"/>
    <w:semiHidden/>
    <w:rsid w:val="001B6F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1B6F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1B6F6E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B6F6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1B6F6E"/>
    <w:rPr>
      <w:rFonts w:cs="Times New Roman"/>
      <w:b/>
      <w:bCs/>
      <w:sz w:val="20"/>
      <w:szCs w:val="20"/>
    </w:rPr>
  </w:style>
  <w:style w:type="table" w:styleId="Tabelacomgrade">
    <w:name w:val="Table Grid"/>
    <w:basedOn w:val="Tabela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AF1D46"/>
    <w:rPr>
      <w:rFonts w:cs="Times New Roman"/>
    </w:rPr>
  </w:style>
  <w:style w:type="character" w:styleId="MenoPendente">
    <w:name w:val="Unresolved Mention"/>
    <w:uiPriority w:val="99"/>
    <w:semiHidden/>
    <w:unhideWhenUsed/>
    <w:rsid w:val="00D446F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rte">
    <w:name w:val="Strong"/>
    <w:basedOn w:val="Fontepargpadro"/>
    <w:uiPriority w:val="22"/>
    <w:qFormat/>
    <w:locked/>
    <w:rsid w:val="00961951"/>
    <w:rPr>
      <w:b/>
      <w:bCs/>
    </w:rPr>
  </w:style>
  <w:style w:type="paragraph" w:styleId="NormalWeb">
    <w:name w:val="Normal (Web)"/>
    <w:basedOn w:val="Normal"/>
    <w:uiPriority w:val="99"/>
    <w:unhideWhenUsed/>
    <w:rsid w:val="009619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16940"/>
    <w:rPr>
      <w:color w:val="808080"/>
    </w:rPr>
  </w:style>
  <w:style w:type="character" w:customStyle="1" w:styleId="Ttulo1Char">
    <w:name w:val="Título 1 Char"/>
    <w:basedOn w:val="Fontepargpadro"/>
    <w:link w:val="Ttulo1"/>
    <w:rsid w:val="00D308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0867"/>
    <w:pPr>
      <w:spacing w:line="259" w:lineRule="auto"/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locked/>
    <w:rsid w:val="00D30867"/>
    <w:pPr>
      <w:spacing w:after="100"/>
    </w:pPr>
  </w:style>
  <w:style w:type="paragraph" w:styleId="Sumrio2">
    <w:name w:val="toc 2"/>
    <w:basedOn w:val="Normal"/>
    <w:next w:val="Normal"/>
    <w:autoRedefine/>
    <w:uiPriority w:val="39"/>
    <w:locked/>
    <w:rsid w:val="00D308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tcc\Modelo%20Word%20para%20TC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564C-A7CF-4295-B56D-3FAA8E55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Word para TCC 2014</Template>
  <TotalTime>6</TotalTime>
  <Pages>1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cp:keywords/>
  <dc:description/>
  <cp:lastModifiedBy>Leonardo Tumani</cp:lastModifiedBy>
  <cp:revision>4</cp:revision>
  <cp:lastPrinted>2023-11-16T07:55:00Z</cp:lastPrinted>
  <dcterms:created xsi:type="dcterms:W3CDTF">2023-11-16T07:55:00Z</dcterms:created>
  <dcterms:modified xsi:type="dcterms:W3CDTF">2023-11-16T07:56:00Z</dcterms:modified>
</cp:coreProperties>
</file>